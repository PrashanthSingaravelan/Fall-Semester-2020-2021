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8899D3A" w14:textId="77777777" w:rsidR="00952F7D" w:rsidRDefault="00DF198B" w:rsidP="00DF198B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5D718E79" wp14:editId="6873A32D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0AA11C44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5261BD1E" w14:textId="77777777" w:rsidR="00DF198B" w:rsidRDefault="00DF198B"/>
        </w:tc>
      </w:tr>
      <w:tr w:rsidR="00DF198B" w14:paraId="0E0395A0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61C6138D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06E8E091" w14:textId="019FD371" w:rsidR="00DF198B" w:rsidRPr="00DF198B" w:rsidRDefault="00A42EA5" w:rsidP="00874FE7">
            <w:pPr>
              <w:pStyle w:val="Heading1"/>
            </w:pPr>
            <w:r w:rsidRPr="00A42EA5">
              <w:t>DIGITAL ASSIGNMENT – I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2EFBD412" w14:textId="77777777" w:rsidR="00DF198B" w:rsidRDefault="00DF198B"/>
        </w:tc>
      </w:tr>
      <w:tr w:rsidR="00DF198B" w14:paraId="24EF18B9" w14:textId="77777777" w:rsidTr="00185F4A">
        <w:trPr>
          <w:trHeight w:val="1837"/>
        </w:trPr>
        <w:tc>
          <w:tcPr>
            <w:tcW w:w="1170" w:type="dxa"/>
          </w:tcPr>
          <w:p w14:paraId="3A8FE1DC" w14:textId="77777777" w:rsidR="00DF198B" w:rsidRDefault="00DF198B"/>
        </w:tc>
        <w:tc>
          <w:tcPr>
            <w:tcW w:w="8460" w:type="dxa"/>
            <w:gridSpan w:val="7"/>
          </w:tcPr>
          <w:p w14:paraId="3CD87A62" w14:textId="77777777" w:rsidR="00DF198B" w:rsidRDefault="00DF198B"/>
        </w:tc>
        <w:tc>
          <w:tcPr>
            <w:tcW w:w="1160" w:type="dxa"/>
          </w:tcPr>
          <w:p w14:paraId="57DBC3B0" w14:textId="77777777" w:rsidR="00DF198B" w:rsidRDefault="00DF198B"/>
        </w:tc>
      </w:tr>
      <w:tr w:rsidR="00DF198B" w14:paraId="5A3A3F46" w14:textId="77777777" w:rsidTr="00185F4A">
        <w:trPr>
          <w:trHeight w:val="929"/>
        </w:trPr>
        <w:tc>
          <w:tcPr>
            <w:tcW w:w="2397" w:type="dxa"/>
            <w:gridSpan w:val="4"/>
          </w:tcPr>
          <w:p w14:paraId="03942643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658C7C87" w14:textId="77777777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59923CFB" w14:textId="77777777" w:rsidR="00DF198B" w:rsidRDefault="00DF198B"/>
        </w:tc>
      </w:tr>
      <w:tr w:rsidR="00DF198B" w14:paraId="63326025" w14:textId="77777777" w:rsidTr="00185F4A">
        <w:trPr>
          <w:trHeight w:val="1460"/>
        </w:trPr>
        <w:tc>
          <w:tcPr>
            <w:tcW w:w="2397" w:type="dxa"/>
            <w:gridSpan w:val="4"/>
          </w:tcPr>
          <w:p w14:paraId="079A5552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46C7EC0D" w14:textId="109CFE73" w:rsidR="00DF198B" w:rsidRPr="00DF198B" w:rsidRDefault="00A42EA5" w:rsidP="00874FE7">
            <w:pPr>
              <w:pStyle w:val="Heading2"/>
            </w:pPr>
            <w:r w:rsidRPr="00A42EA5">
              <w:t>Fundamentals of Electrical and Electronics Engineering</w:t>
            </w:r>
          </w:p>
        </w:tc>
        <w:tc>
          <w:tcPr>
            <w:tcW w:w="2398" w:type="dxa"/>
            <w:gridSpan w:val="4"/>
          </w:tcPr>
          <w:p w14:paraId="7EB79093" w14:textId="77777777" w:rsidR="00DF198B" w:rsidRDefault="00DF198B"/>
        </w:tc>
      </w:tr>
      <w:tr w:rsidR="00DF198B" w14:paraId="1A1FC618" w14:textId="77777777" w:rsidTr="00185F4A">
        <w:trPr>
          <w:trHeight w:val="7176"/>
        </w:trPr>
        <w:tc>
          <w:tcPr>
            <w:tcW w:w="2397" w:type="dxa"/>
            <w:gridSpan w:val="4"/>
            <w:vAlign w:val="bottom"/>
          </w:tcPr>
          <w:p w14:paraId="1E9F5851" w14:textId="77777777"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620BCBFA" w14:textId="77777777" w:rsidR="00DF198B" w:rsidRPr="00DF198B" w:rsidRDefault="001D3825" w:rsidP="00874FE7">
            <w:pPr>
              <w:pStyle w:val="Heading3"/>
            </w:pPr>
            <w:sdt>
              <w:sdtPr>
                <w:id w:val="372498715"/>
                <w:placeholder>
                  <w:docPart w:val="CC41D358FBA34FD091A030A9EA693988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t>Date</w:t>
                </w:r>
              </w:sdtContent>
            </w:sdt>
          </w:p>
          <w:p w14:paraId="799D2AA1" w14:textId="77777777" w:rsidR="00874FE7" w:rsidRPr="00DF198B" w:rsidRDefault="001D3825" w:rsidP="00874FE7">
            <w:pPr>
              <w:pStyle w:val="Heading3"/>
            </w:pPr>
            <w:sdt>
              <w:sdtPr>
                <w:id w:val="-1516760087"/>
                <w:placeholder>
                  <w:docPart w:val="F8BEAF08D90E4FC8A6C0011B47F748BE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t>—</w:t>
                </w:r>
              </w:sdtContent>
            </w:sdt>
          </w:p>
          <w:p w14:paraId="1D796983" w14:textId="18880021" w:rsidR="00DF198B" w:rsidRPr="00DF198B" w:rsidRDefault="00A42EA5" w:rsidP="00874FE7">
            <w:pPr>
              <w:pStyle w:val="Heading3"/>
            </w:pPr>
            <w:r>
              <w:t>Student Name</w:t>
            </w:r>
          </w:p>
          <w:p w14:paraId="55D1865A" w14:textId="77777777" w:rsidR="00DF198B" w:rsidRPr="00DF198B" w:rsidRDefault="001D3825" w:rsidP="00874FE7">
            <w:pPr>
              <w:pStyle w:val="Heading3"/>
            </w:pPr>
            <w:sdt>
              <w:sdtPr>
                <w:id w:val="1492440299"/>
                <w:placeholder>
                  <w:docPart w:val="EEDA7E097A464E9AB60BFAB5AB9BCC2C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t>—</w:t>
                </w:r>
              </w:sdtContent>
            </w:sdt>
          </w:p>
          <w:p w14:paraId="621C1AA3" w14:textId="00B2559D" w:rsidR="00DF198B" w:rsidRDefault="00A42EA5" w:rsidP="00874FE7">
            <w:pPr>
              <w:pStyle w:val="Heading3"/>
            </w:pPr>
            <w:r>
              <w:t>Reg. No</w:t>
            </w:r>
          </w:p>
          <w:p w14:paraId="6B36C74A" w14:textId="77777777" w:rsidR="00DF198B" w:rsidRPr="00DF198B" w:rsidRDefault="00DF198B" w:rsidP="00DF198B"/>
        </w:tc>
        <w:tc>
          <w:tcPr>
            <w:tcW w:w="2398" w:type="dxa"/>
            <w:gridSpan w:val="4"/>
            <w:vAlign w:val="bottom"/>
          </w:tcPr>
          <w:p w14:paraId="2F884730" w14:textId="77777777" w:rsidR="00DF198B" w:rsidRDefault="00DF198B" w:rsidP="00DF198B">
            <w:pPr>
              <w:jc w:val="center"/>
            </w:pPr>
          </w:p>
        </w:tc>
      </w:tr>
      <w:tr w:rsidR="00DF198B" w14:paraId="403317F6" w14:textId="77777777" w:rsidTr="00185F4A">
        <w:tc>
          <w:tcPr>
            <w:tcW w:w="2340" w:type="dxa"/>
            <w:gridSpan w:val="3"/>
          </w:tcPr>
          <w:p w14:paraId="4FFF4F66" w14:textId="77777777" w:rsidR="00DF198B" w:rsidRDefault="00DF198B"/>
        </w:tc>
        <w:tc>
          <w:tcPr>
            <w:tcW w:w="6120" w:type="dxa"/>
            <w:gridSpan w:val="3"/>
          </w:tcPr>
          <w:p w14:paraId="1095DD3D" w14:textId="77777777" w:rsidR="00DF198B" w:rsidRDefault="00DF198B"/>
        </w:tc>
        <w:tc>
          <w:tcPr>
            <w:tcW w:w="2330" w:type="dxa"/>
            <w:gridSpan w:val="3"/>
          </w:tcPr>
          <w:p w14:paraId="60553730" w14:textId="77777777" w:rsidR="00DF198B" w:rsidRDefault="00DF198B"/>
        </w:tc>
      </w:tr>
    </w:tbl>
    <w:p w14:paraId="032B04F3" w14:textId="77777777" w:rsidR="00DF198B" w:rsidRDefault="00DF198B"/>
    <w:p w14:paraId="246983D2" w14:textId="613D44F6" w:rsidR="00DF198B" w:rsidRDefault="00DF198B" w:rsidP="002D2200">
      <w:pPr>
        <w:pStyle w:val="GraphicAnchor"/>
      </w:pPr>
    </w:p>
    <w:p w14:paraId="72CA33DF" w14:textId="77777777" w:rsidR="002D2200" w:rsidRDefault="002D2200"/>
    <w:p w14:paraId="5234DCB5" w14:textId="77777777" w:rsidR="00E74B29" w:rsidRDefault="000E4641" w:rsidP="0048120C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62336" behindDoc="1" locked="0" layoutInCell="1" allowOverlap="1" wp14:anchorId="2D9DCD60" wp14:editId="19DCB6B1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6861176" cy="1944000"/>
            <wp:effectExtent l="0" t="0" r="0" b="0"/>
            <wp:wrapNone/>
            <wp:docPr id="6" name="Picture 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-0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176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1079"/>
        <w:gridCol w:w="2158"/>
        <w:gridCol w:w="2158"/>
        <w:gridCol w:w="2158"/>
        <w:gridCol w:w="1079"/>
        <w:gridCol w:w="1079"/>
      </w:tblGrid>
      <w:tr w:rsidR="0048120C" w14:paraId="661AF349" w14:textId="77777777" w:rsidTr="00185F4A">
        <w:trPr>
          <w:trHeight w:val="2537"/>
        </w:trPr>
        <w:tc>
          <w:tcPr>
            <w:tcW w:w="2158" w:type="dxa"/>
            <w:gridSpan w:val="2"/>
          </w:tcPr>
          <w:p w14:paraId="5103FEC5" w14:textId="77777777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21519E70" w14:textId="77777777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5338047B" w14:textId="77777777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2710BBB3" w14:textId="77777777" w:rsidR="0048120C" w:rsidRDefault="0048120C"/>
        </w:tc>
        <w:tc>
          <w:tcPr>
            <w:tcW w:w="2158" w:type="dxa"/>
            <w:gridSpan w:val="2"/>
          </w:tcPr>
          <w:p w14:paraId="47FD93C6" w14:textId="77777777" w:rsidR="0048120C" w:rsidRDefault="0048120C"/>
        </w:tc>
      </w:tr>
      <w:tr w:rsidR="0048120C" w14:paraId="055C0FA3" w14:textId="77777777" w:rsidTr="00185F4A">
        <w:trPr>
          <w:trHeight w:val="800"/>
        </w:trPr>
        <w:tc>
          <w:tcPr>
            <w:tcW w:w="2158" w:type="dxa"/>
            <w:gridSpan w:val="2"/>
            <w:tcBorders>
              <w:right w:val="single" w:sz="18" w:space="0" w:color="476166" w:themeColor="accent1"/>
            </w:tcBorders>
          </w:tcPr>
          <w:p w14:paraId="32F427FD" w14:textId="77777777" w:rsidR="0048120C" w:rsidRDefault="0048120C"/>
        </w:tc>
        <w:tc>
          <w:tcPr>
            <w:tcW w:w="6474" w:type="dxa"/>
            <w:gridSpan w:val="3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5BAEE109" w14:textId="66FD5B61" w:rsidR="0048120C" w:rsidRDefault="00F20E26" w:rsidP="00F20E26">
            <w:pPr>
              <w:pStyle w:val="Heading4"/>
            </w:pPr>
            <w:r w:rsidRPr="00F20E26">
              <w:t>Details</w:t>
            </w:r>
          </w:p>
        </w:tc>
        <w:tc>
          <w:tcPr>
            <w:tcW w:w="2158" w:type="dxa"/>
            <w:gridSpan w:val="2"/>
            <w:tcBorders>
              <w:left w:val="single" w:sz="18" w:space="0" w:color="476166" w:themeColor="accent1"/>
            </w:tcBorders>
          </w:tcPr>
          <w:p w14:paraId="5EFC0516" w14:textId="77777777" w:rsidR="0048120C" w:rsidRDefault="0048120C"/>
        </w:tc>
      </w:tr>
      <w:tr w:rsidR="0048120C" w14:paraId="06DE65EB" w14:textId="77777777" w:rsidTr="00185F4A">
        <w:tc>
          <w:tcPr>
            <w:tcW w:w="2158" w:type="dxa"/>
            <w:gridSpan w:val="2"/>
          </w:tcPr>
          <w:p w14:paraId="37D0903F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573A84EC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7B0A28DF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4FCEFCBB" w14:textId="77777777" w:rsidR="0048120C" w:rsidRDefault="0048120C"/>
        </w:tc>
        <w:tc>
          <w:tcPr>
            <w:tcW w:w="2158" w:type="dxa"/>
            <w:gridSpan w:val="2"/>
          </w:tcPr>
          <w:p w14:paraId="52C26661" w14:textId="77777777" w:rsidR="0048120C" w:rsidRDefault="0048120C"/>
        </w:tc>
      </w:tr>
      <w:tr w:rsidR="0048120C" w14:paraId="721A0C6B" w14:textId="77777777" w:rsidTr="00185F4A">
        <w:trPr>
          <w:trHeight w:val="4546"/>
        </w:trPr>
        <w:tc>
          <w:tcPr>
            <w:tcW w:w="1079" w:type="dxa"/>
          </w:tcPr>
          <w:p w14:paraId="1CF89136" w14:textId="77777777" w:rsidR="0048120C" w:rsidRDefault="0048120C"/>
        </w:tc>
        <w:tc>
          <w:tcPr>
            <w:tcW w:w="8632" w:type="dxa"/>
            <w:gridSpan w:val="5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78EE62C7" w14:textId="77777777" w:rsidR="0048120C" w:rsidRDefault="0048120C" w:rsidP="0048120C"/>
          <w:p w14:paraId="2028FB99" w14:textId="2F96A964" w:rsidR="00A42EA5" w:rsidRDefault="00A42EA5" w:rsidP="00A42EA5">
            <w:pPr>
              <w:pStyle w:val="ListParagraph"/>
              <w:numPr>
                <w:ilvl w:val="0"/>
                <w:numId w:val="2"/>
              </w:numPr>
            </w:pPr>
            <w:r w:rsidRPr="00A42EA5">
              <w:t>Programme</w:t>
            </w:r>
            <w:r>
              <w:t xml:space="preserve"> Details</w:t>
            </w:r>
          </w:p>
          <w:tbl>
            <w:tblPr>
              <w:tblStyle w:val="TableGrid"/>
              <w:tblW w:w="9016" w:type="dxa"/>
              <w:tblLayout w:type="fixed"/>
              <w:tblLook w:val="04A0" w:firstRow="1" w:lastRow="0" w:firstColumn="1" w:lastColumn="0" w:noHBand="0" w:noVBand="1"/>
            </w:tblPr>
            <w:tblGrid>
              <w:gridCol w:w="1980"/>
              <w:gridCol w:w="7036"/>
            </w:tblGrid>
            <w:tr w:rsidR="00A42EA5" w14:paraId="5DBB0F64" w14:textId="77777777" w:rsidTr="00A42EA5">
              <w:tc>
                <w:tcPr>
                  <w:tcW w:w="1980" w:type="dxa"/>
                </w:tcPr>
                <w:p w14:paraId="5F48DC92" w14:textId="77777777" w:rsidR="00A42EA5" w:rsidRDefault="00A42EA5" w:rsidP="00A42EA5">
                  <w:r w:rsidRPr="00BA5EC4">
                    <w:t>Programme</w:t>
                  </w:r>
                </w:p>
              </w:tc>
              <w:tc>
                <w:tcPr>
                  <w:tcW w:w="7036" w:type="dxa"/>
                </w:tcPr>
                <w:p w14:paraId="0942AB87" w14:textId="77777777" w:rsidR="00A42EA5" w:rsidRDefault="00A42EA5" w:rsidP="00A42EA5">
                  <w:r>
                    <w:t>MIC</w:t>
                  </w:r>
                </w:p>
              </w:tc>
            </w:tr>
            <w:tr w:rsidR="00A42EA5" w14:paraId="12E0E0F2" w14:textId="77777777" w:rsidTr="00A42EA5">
              <w:tc>
                <w:tcPr>
                  <w:tcW w:w="1980" w:type="dxa"/>
                </w:tcPr>
                <w:p w14:paraId="39C4E26B" w14:textId="77777777" w:rsidR="00A42EA5" w:rsidRDefault="00A42EA5" w:rsidP="00A42EA5">
                  <w:r w:rsidRPr="00BA5EC4">
                    <w:t>School</w:t>
                  </w:r>
                </w:p>
              </w:tc>
              <w:tc>
                <w:tcPr>
                  <w:tcW w:w="7036" w:type="dxa"/>
                </w:tcPr>
                <w:p w14:paraId="512EFE5C" w14:textId="77777777" w:rsidR="00A42EA5" w:rsidRDefault="00A42EA5" w:rsidP="00A42EA5">
                  <w:r>
                    <w:t>SCOPE</w:t>
                  </w:r>
                </w:p>
              </w:tc>
            </w:tr>
          </w:tbl>
          <w:p w14:paraId="58226F5E" w14:textId="77777777" w:rsidR="00A42EA5" w:rsidRDefault="00A42EA5" w:rsidP="00A42EA5"/>
          <w:p w14:paraId="3C173F9E" w14:textId="77777777" w:rsidR="00A42EA5" w:rsidRDefault="00A42EA5" w:rsidP="00A42EA5">
            <w:pPr>
              <w:pStyle w:val="ListParagraph"/>
              <w:numPr>
                <w:ilvl w:val="0"/>
                <w:numId w:val="2"/>
              </w:numPr>
            </w:pPr>
            <w:r>
              <w:t>Course Details</w:t>
            </w: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980"/>
              <w:gridCol w:w="7036"/>
            </w:tblGrid>
            <w:tr w:rsidR="00A42EA5" w14:paraId="2D14196B" w14:textId="77777777" w:rsidTr="00FA13B2">
              <w:tc>
                <w:tcPr>
                  <w:tcW w:w="1980" w:type="dxa"/>
                </w:tcPr>
                <w:p w14:paraId="62F05B66" w14:textId="77777777" w:rsidR="00A42EA5" w:rsidRDefault="00A42EA5" w:rsidP="00A42EA5">
                  <w:r w:rsidRPr="0060005C">
                    <w:t>Semester</w:t>
                  </w:r>
                </w:p>
              </w:tc>
              <w:tc>
                <w:tcPr>
                  <w:tcW w:w="7036" w:type="dxa"/>
                </w:tcPr>
                <w:p w14:paraId="39EF5170" w14:textId="77777777" w:rsidR="00A42EA5" w:rsidRDefault="00A42EA5" w:rsidP="00A42EA5">
                  <w:r w:rsidRPr="000C5722">
                    <w:t>Fall Semester 2020-21</w:t>
                  </w:r>
                </w:p>
              </w:tc>
            </w:tr>
            <w:tr w:rsidR="00A42EA5" w14:paraId="37515C14" w14:textId="77777777" w:rsidTr="00FA13B2">
              <w:tc>
                <w:tcPr>
                  <w:tcW w:w="1980" w:type="dxa"/>
                </w:tcPr>
                <w:p w14:paraId="771FEEA4" w14:textId="77777777" w:rsidR="00A42EA5" w:rsidRDefault="00A42EA5" w:rsidP="00A42EA5">
                  <w:r>
                    <w:t>Course Code</w:t>
                  </w:r>
                </w:p>
              </w:tc>
              <w:tc>
                <w:tcPr>
                  <w:tcW w:w="7036" w:type="dxa"/>
                </w:tcPr>
                <w:p w14:paraId="1F130271" w14:textId="77777777" w:rsidR="00A42EA5" w:rsidRDefault="00A42EA5" w:rsidP="00A42EA5">
                  <w:r>
                    <w:t>EEE1024</w:t>
                  </w:r>
                </w:p>
              </w:tc>
            </w:tr>
            <w:tr w:rsidR="00A42EA5" w14:paraId="7E88A104" w14:textId="77777777" w:rsidTr="00FA13B2">
              <w:tc>
                <w:tcPr>
                  <w:tcW w:w="1980" w:type="dxa"/>
                </w:tcPr>
                <w:p w14:paraId="4746397E" w14:textId="77777777" w:rsidR="00A42EA5" w:rsidRDefault="00A42EA5" w:rsidP="00A42EA5">
                  <w:r w:rsidRPr="0060005C">
                    <w:t>Course Title</w:t>
                  </w:r>
                </w:p>
              </w:tc>
              <w:tc>
                <w:tcPr>
                  <w:tcW w:w="7036" w:type="dxa"/>
                </w:tcPr>
                <w:p w14:paraId="6C186286" w14:textId="77777777" w:rsidR="00A42EA5" w:rsidRDefault="00A42EA5" w:rsidP="00A42EA5">
                  <w:r w:rsidRPr="000C5722">
                    <w:t>Fundamentals of Electrical and Electronics Engineering</w:t>
                  </w:r>
                </w:p>
              </w:tc>
            </w:tr>
            <w:tr w:rsidR="00A42EA5" w14:paraId="4E28F427" w14:textId="77777777" w:rsidTr="00FA13B2">
              <w:tc>
                <w:tcPr>
                  <w:tcW w:w="1980" w:type="dxa"/>
                </w:tcPr>
                <w:p w14:paraId="5A961DD9" w14:textId="77777777" w:rsidR="00A42EA5" w:rsidRDefault="00A42EA5" w:rsidP="00A42EA5">
                  <w:r w:rsidRPr="0060005C">
                    <w:t>Course T</w:t>
                  </w:r>
                  <w:r>
                    <w:t>ype</w:t>
                  </w:r>
                </w:p>
              </w:tc>
              <w:tc>
                <w:tcPr>
                  <w:tcW w:w="7036" w:type="dxa"/>
                </w:tcPr>
                <w:p w14:paraId="4C03F05D" w14:textId="77777777" w:rsidR="00A42EA5" w:rsidRDefault="00A42EA5" w:rsidP="00A42EA5">
                  <w:r w:rsidRPr="000C5722">
                    <w:t>ETH</w:t>
                  </w:r>
                </w:p>
              </w:tc>
            </w:tr>
            <w:tr w:rsidR="00A42EA5" w14:paraId="2E1C3CED" w14:textId="77777777" w:rsidTr="00FA13B2">
              <w:tc>
                <w:tcPr>
                  <w:tcW w:w="1980" w:type="dxa"/>
                </w:tcPr>
                <w:p w14:paraId="142B6A3E" w14:textId="77777777" w:rsidR="00A42EA5" w:rsidRDefault="00A42EA5" w:rsidP="00A42EA5">
                  <w:r>
                    <w:t>Class Number</w:t>
                  </w:r>
                </w:p>
              </w:tc>
              <w:tc>
                <w:tcPr>
                  <w:tcW w:w="7036" w:type="dxa"/>
                </w:tcPr>
                <w:p w14:paraId="6097797B" w14:textId="455F96BE" w:rsidR="00A42EA5" w:rsidRDefault="00ED29C2" w:rsidP="00A42EA5">
                  <w:r w:rsidRPr="00ED29C2">
                    <w:t>VL2020210105187</w:t>
                  </w:r>
                </w:p>
              </w:tc>
            </w:tr>
            <w:tr w:rsidR="00A42EA5" w14:paraId="2FDA9D99" w14:textId="77777777" w:rsidTr="00FA13B2">
              <w:tc>
                <w:tcPr>
                  <w:tcW w:w="1980" w:type="dxa"/>
                </w:tcPr>
                <w:p w14:paraId="0C5A1064" w14:textId="77777777" w:rsidR="00A42EA5" w:rsidRDefault="00A42EA5" w:rsidP="00A42EA5">
                  <w:r>
                    <w:t>Slot</w:t>
                  </w:r>
                </w:p>
              </w:tc>
              <w:tc>
                <w:tcPr>
                  <w:tcW w:w="7036" w:type="dxa"/>
                </w:tcPr>
                <w:p w14:paraId="763379F5" w14:textId="17E46AC6" w:rsidR="00A42EA5" w:rsidRDefault="00A42EA5" w:rsidP="00A42EA5">
                  <w:r>
                    <w:t>A</w:t>
                  </w:r>
                  <w:r w:rsidR="00ED29C2">
                    <w:t>2</w:t>
                  </w:r>
                </w:p>
              </w:tc>
            </w:tr>
          </w:tbl>
          <w:p w14:paraId="70DCB824" w14:textId="77777777" w:rsidR="00A42EA5" w:rsidRDefault="00A42EA5" w:rsidP="00A42EA5"/>
          <w:p w14:paraId="5E913ACE" w14:textId="77777777" w:rsidR="00A42EA5" w:rsidRDefault="00A42EA5" w:rsidP="00A42EA5">
            <w:pPr>
              <w:pStyle w:val="ListParagraph"/>
              <w:numPr>
                <w:ilvl w:val="0"/>
                <w:numId w:val="2"/>
              </w:numPr>
            </w:pPr>
            <w:r w:rsidRPr="00BA5EC4">
              <w:rPr>
                <w:lang w:val="en-US"/>
              </w:rPr>
              <w:t xml:space="preserve">Assignment </w:t>
            </w:r>
            <w:r>
              <w:t>Details</w:t>
            </w: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980"/>
              <w:gridCol w:w="7036"/>
            </w:tblGrid>
            <w:tr w:rsidR="00A42EA5" w14:paraId="78F22B18" w14:textId="77777777" w:rsidTr="00FA13B2">
              <w:tc>
                <w:tcPr>
                  <w:tcW w:w="1980" w:type="dxa"/>
                </w:tcPr>
                <w:p w14:paraId="0489E940" w14:textId="77777777" w:rsidR="00A42EA5" w:rsidRDefault="00A42EA5" w:rsidP="00A42EA5">
                  <w:r w:rsidRPr="00BA5EC4">
                    <w:t>Assignment</w:t>
                  </w:r>
                </w:p>
              </w:tc>
              <w:tc>
                <w:tcPr>
                  <w:tcW w:w="7036" w:type="dxa"/>
                </w:tcPr>
                <w:p w14:paraId="39C5EBC1" w14:textId="77777777" w:rsidR="00A42EA5" w:rsidRDefault="00A42EA5" w:rsidP="00A42EA5">
                  <w:r w:rsidRPr="00BA5EC4">
                    <w:t xml:space="preserve">Digital Assignment </w:t>
                  </w:r>
                  <w:r>
                    <w:t>–</w:t>
                  </w:r>
                  <w:r w:rsidRPr="00BA5EC4">
                    <w:t xml:space="preserve"> I</w:t>
                  </w:r>
                </w:p>
              </w:tc>
            </w:tr>
            <w:tr w:rsidR="00A42EA5" w14:paraId="53544511" w14:textId="77777777" w:rsidTr="00FA13B2">
              <w:tc>
                <w:tcPr>
                  <w:tcW w:w="1980" w:type="dxa"/>
                </w:tcPr>
                <w:p w14:paraId="7D6C2BB4" w14:textId="77777777" w:rsidR="00A42EA5" w:rsidRDefault="00A42EA5" w:rsidP="00A42EA5">
                  <w:r>
                    <w:t>Max. Mark</w:t>
                  </w:r>
                </w:p>
              </w:tc>
              <w:tc>
                <w:tcPr>
                  <w:tcW w:w="7036" w:type="dxa"/>
                </w:tcPr>
                <w:p w14:paraId="39D59F7D" w14:textId="77777777" w:rsidR="00A42EA5" w:rsidRDefault="00A42EA5" w:rsidP="00A42EA5">
                  <w:r>
                    <w:t>10</w:t>
                  </w:r>
                </w:p>
              </w:tc>
            </w:tr>
            <w:tr w:rsidR="00A42EA5" w14:paraId="4C34C0F1" w14:textId="77777777" w:rsidTr="00FA13B2">
              <w:tc>
                <w:tcPr>
                  <w:tcW w:w="1980" w:type="dxa"/>
                </w:tcPr>
                <w:p w14:paraId="62EA8207" w14:textId="77777777" w:rsidR="00A42EA5" w:rsidRDefault="00A42EA5" w:rsidP="00A42EA5">
                  <w:r w:rsidRPr="00BA5EC4">
                    <w:t>Weightage %</w:t>
                  </w:r>
                </w:p>
              </w:tc>
              <w:tc>
                <w:tcPr>
                  <w:tcW w:w="7036" w:type="dxa"/>
                </w:tcPr>
                <w:p w14:paraId="598B331D" w14:textId="77777777" w:rsidR="00A42EA5" w:rsidRDefault="00A42EA5" w:rsidP="00A42EA5">
                  <w:r>
                    <w:t>10</w:t>
                  </w:r>
                </w:p>
              </w:tc>
            </w:tr>
            <w:tr w:rsidR="00A42EA5" w14:paraId="1B437EF5" w14:textId="77777777" w:rsidTr="00FA13B2">
              <w:tc>
                <w:tcPr>
                  <w:tcW w:w="1980" w:type="dxa"/>
                </w:tcPr>
                <w:p w14:paraId="1EDABC7D" w14:textId="77777777" w:rsidR="00A42EA5" w:rsidRDefault="00A42EA5" w:rsidP="00A42EA5">
                  <w:r w:rsidRPr="00BA5EC4">
                    <w:t>Due Date</w:t>
                  </w:r>
                </w:p>
              </w:tc>
              <w:tc>
                <w:tcPr>
                  <w:tcW w:w="7036" w:type="dxa"/>
                </w:tcPr>
                <w:p w14:paraId="487DC035" w14:textId="77777777" w:rsidR="00A42EA5" w:rsidRDefault="00A42EA5" w:rsidP="00A42EA5">
                  <w:r>
                    <w:t>31-Aug-2020</w:t>
                  </w:r>
                </w:p>
              </w:tc>
            </w:tr>
          </w:tbl>
          <w:p w14:paraId="1FC23C01" w14:textId="53E8AC5B" w:rsidR="0048120C" w:rsidRDefault="0048120C" w:rsidP="00A42EA5">
            <w:pPr>
              <w:pStyle w:val="Text"/>
            </w:pPr>
          </w:p>
        </w:tc>
        <w:tc>
          <w:tcPr>
            <w:tcW w:w="1079" w:type="dxa"/>
          </w:tcPr>
          <w:p w14:paraId="7984AE27" w14:textId="77777777" w:rsidR="0048120C" w:rsidRDefault="0048120C"/>
        </w:tc>
      </w:tr>
    </w:tbl>
    <w:p w14:paraId="0954FC2E" w14:textId="77777777" w:rsidR="0048120C" w:rsidRDefault="0048120C" w:rsidP="00A42EA5"/>
    <w:sectPr w:rsidR="0048120C" w:rsidSect="00E74B29">
      <w:footerReference w:type="even" r:id="rId12"/>
      <w:footerReference w:type="default" r:id="rId13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6C07227" w14:textId="77777777" w:rsidR="001D3825" w:rsidRDefault="001D3825" w:rsidP="00E74B29">
      <w:r>
        <w:separator/>
      </w:r>
    </w:p>
  </w:endnote>
  <w:endnote w:type="continuationSeparator" w:id="0">
    <w:p w14:paraId="43AD2B3F" w14:textId="77777777" w:rsidR="001D3825" w:rsidRDefault="001D3825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B77591A" w14:textId="77777777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CA1FE41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A9C356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3FA17E3E" w14:textId="77777777" w:rsidTr="006709F1">
      <w:tc>
        <w:tcPr>
          <w:tcW w:w="1079" w:type="dxa"/>
        </w:tcPr>
        <w:p w14:paraId="3FB78D7D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7FBBC6AE" w14:textId="4560B8FB" w:rsidR="00E74B29" w:rsidRPr="00874FE7" w:rsidRDefault="00A42EA5" w:rsidP="006709F1">
          <w:pPr>
            <w:pStyle w:val="Footer"/>
          </w:pPr>
          <w:r w:rsidRPr="00A42EA5">
            <w:t>DIGITAL ASSIGNMENT – I</w:t>
          </w:r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EndPr>
            <w:rPr>
              <w:rStyle w:val="PageNumber"/>
            </w:rPr>
          </w:sdtEndPr>
          <w:sdtContent>
            <w:p w14:paraId="61C1EBFB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6786F63D" w14:textId="77777777" w:rsidR="00E74B29" w:rsidRPr="00E74B29" w:rsidRDefault="00E74B29" w:rsidP="006709F1">
          <w:pPr>
            <w:pStyle w:val="Footer"/>
          </w:pPr>
        </w:p>
      </w:tc>
    </w:tr>
  </w:tbl>
  <w:p w14:paraId="3174E292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523091B" w14:textId="77777777" w:rsidR="001D3825" w:rsidRDefault="001D3825" w:rsidP="00E74B29">
      <w:r>
        <w:separator/>
      </w:r>
    </w:p>
  </w:footnote>
  <w:footnote w:type="continuationSeparator" w:id="0">
    <w:p w14:paraId="2A2F9060" w14:textId="77777777" w:rsidR="001D3825" w:rsidRDefault="001D3825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C970BBE"/>
    <w:multiLevelType w:val="hybridMultilevel"/>
    <w:tmpl w:val="95CE8BD8"/>
    <w:lvl w:ilvl="0" w:tplc="44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080" w:hanging="360"/>
      </w:pPr>
    </w:lvl>
    <w:lvl w:ilvl="2" w:tplc="4409001B" w:tentative="1">
      <w:start w:val="1"/>
      <w:numFmt w:val="lowerRoman"/>
      <w:lvlText w:val="%3."/>
      <w:lvlJc w:val="right"/>
      <w:pPr>
        <w:ind w:left="1800" w:hanging="180"/>
      </w:pPr>
    </w:lvl>
    <w:lvl w:ilvl="3" w:tplc="4409000F" w:tentative="1">
      <w:start w:val="1"/>
      <w:numFmt w:val="decimal"/>
      <w:lvlText w:val="%4."/>
      <w:lvlJc w:val="left"/>
      <w:pPr>
        <w:ind w:left="2520" w:hanging="360"/>
      </w:pPr>
    </w:lvl>
    <w:lvl w:ilvl="4" w:tplc="44090019" w:tentative="1">
      <w:start w:val="1"/>
      <w:numFmt w:val="lowerLetter"/>
      <w:lvlText w:val="%5."/>
      <w:lvlJc w:val="left"/>
      <w:pPr>
        <w:ind w:left="3240" w:hanging="360"/>
      </w:pPr>
    </w:lvl>
    <w:lvl w:ilvl="5" w:tplc="4409001B" w:tentative="1">
      <w:start w:val="1"/>
      <w:numFmt w:val="lowerRoman"/>
      <w:lvlText w:val="%6."/>
      <w:lvlJc w:val="right"/>
      <w:pPr>
        <w:ind w:left="3960" w:hanging="180"/>
      </w:pPr>
    </w:lvl>
    <w:lvl w:ilvl="6" w:tplc="4409000F" w:tentative="1">
      <w:start w:val="1"/>
      <w:numFmt w:val="decimal"/>
      <w:lvlText w:val="%7."/>
      <w:lvlJc w:val="left"/>
      <w:pPr>
        <w:ind w:left="4680" w:hanging="360"/>
      </w:pPr>
    </w:lvl>
    <w:lvl w:ilvl="7" w:tplc="44090019" w:tentative="1">
      <w:start w:val="1"/>
      <w:numFmt w:val="lowerLetter"/>
      <w:lvlText w:val="%8."/>
      <w:lvlJc w:val="left"/>
      <w:pPr>
        <w:ind w:left="5400" w:hanging="360"/>
      </w:pPr>
    </w:lvl>
    <w:lvl w:ilvl="8" w:tplc="4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removePersonalInformation/>
  <w:removeDateAndTime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2EA5"/>
    <w:rsid w:val="00086FA5"/>
    <w:rsid w:val="000E4641"/>
    <w:rsid w:val="00151F66"/>
    <w:rsid w:val="00177F8D"/>
    <w:rsid w:val="00185F4A"/>
    <w:rsid w:val="001D3825"/>
    <w:rsid w:val="002D2200"/>
    <w:rsid w:val="0040564B"/>
    <w:rsid w:val="0048120C"/>
    <w:rsid w:val="004909D9"/>
    <w:rsid w:val="00521481"/>
    <w:rsid w:val="00665110"/>
    <w:rsid w:val="006709F1"/>
    <w:rsid w:val="006C60E6"/>
    <w:rsid w:val="00837914"/>
    <w:rsid w:val="00874FE7"/>
    <w:rsid w:val="00952F7D"/>
    <w:rsid w:val="0095496A"/>
    <w:rsid w:val="009A38BA"/>
    <w:rsid w:val="00A42EA5"/>
    <w:rsid w:val="00AC2A2B"/>
    <w:rsid w:val="00B43E11"/>
    <w:rsid w:val="00C755AB"/>
    <w:rsid w:val="00D43125"/>
    <w:rsid w:val="00D66A3A"/>
    <w:rsid w:val="00DF198B"/>
    <w:rsid w:val="00E74B29"/>
    <w:rsid w:val="00ED29C2"/>
    <w:rsid w:val="00F20E26"/>
    <w:rsid w:val="00F50791"/>
    <w:rsid w:val="00FB2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BDE711F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ListParagraph">
    <w:name w:val="List Paragraph"/>
    <w:basedOn w:val="Normal"/>
    <w:uiPriority w:val="34"/>
    <w:qFormat/>
    <w:rsid w:val="00A42EA5"/>
    <w:pPr>
      <w:spacing w:after="160" w:line="259" w:lineRule="auto"/>
      <w:ind w:left="720"/>
      <w:contextualSpacing/>
    </w:pPr>
    <w:rPr>
      <w:sz w:val="22"/>
      <w:szCs w:val="22"/>
      <w:lang w:val="en-MY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footer" Target="footer2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glossaryDocument" Target="glossary/document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WirelessHART\AppData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CC41D358FBA34FD091A030A9EA69398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A0711E6-518A-4C77-8B36-8DDCB76D413E}"/>
      </w:docPartPr>
      <w:docPartBody>
        <w:p w:rsidR="00000000" w:rsidRDefault="00605385">
          <w:pPr>
            <w:pStyle w:val="CC41D358FBA34FD091A030A9EA693988"/>
          </w:pPr>
          <w:r w:rsidRPr="00DF198B">
            <w:t>Date</w:t>
          </w:r>
        </w:p>
      </w:docPartBody>
    </w:docPart>
    <w:docPart>
      <w:docPartPr>
        <w:name w:val="F8BEAF08D90E4FC8A6C0011B47F748B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7B45CC2-4D34-4509-8516-FC3BFC3614BB}"/>
      </w:docPartPr>
      <w:docPartBody>
        <w:p w:rsidR="00000000" w:rsidRDefault="00605385">
          <w:pPr>
            <w:pStyle w:val="F8BEAF08D90E4FC8A6C0011B47F748BE"/>
          </w:pPr>
          <w:r w:rsidRPr="00DF198B">
            <w:t>—</w:t>
          </w:r>
        </w:p>
      </w:docPartBody>
    </w:docPart>
    <w:docPart>
      <w:docPartPr>
        <w:name w:val="EEDA7E097A464E9AB60BFAB5AB9BCC2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D4C2714-E6F4-4345-BD46-4EC0BF927960}"/>
      </w:docPartPr>
      <w:docPartBody>
        <w:p w:rsidR="00000000" w:rsidRDefault="00605385">
          <w:pPr>
            <w:pStyle w:val="EEDA7E097A464E9AB60BFAB5AB9BCC2C"/>
          </w:pPr>
          <w:r w:rsidRPr="00DF198B">
            <w:t>—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5385"/>
    <w:rsid w:val="006053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MY" w:eastAsia="en-MY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A4BA687C2104640ABCFE6167FE2E57E">
    <w:name w:val="AA4BA687C2104640ABCFE6167FE2E57E"/>
  </w:style>
  <w:style w:type="paragraph" w:customStyle="1" w:styleId="884AB023A9524FBA85EA7DB193C332C7">
    <w:name w:val="884AB023A9524FBA85EA7DB193C332C7"/>
  </w:style>
  <w:style w:type="paragraph" w:customStyle="1" w:styleId="CC41D358FBA34FD091A030A9EA693988">
    <w:name w:val="CC41D358FBA34FD091A030A9EA693988"/>
  </w:style>
  <w:style w:type="paragraph" w:customStyle="1" w:styleId="F8BEAF08D90E4FC8A6C0011B47F748BE">
    <w:name w:val="F8BEAF08D90E4FC8A6C0011B47F748BE"/>
  </w:style>
  <w:style w:type="paragraph" w:customStyle="1" w:styleId="BE8ADFE7A3CF4D249512294A278BBE1A">
    <w:name w:val="BE8ADFE7A3CF4D249512294A278BBE1A"/>
  </w:style>
  <w:style w:type="paragraph" w:customStyle="1" w:styleId="EEDA7E097A464E9AB60BFAB5AB9BCC2C">
    <w:name w:val="EEDA7E097A464E9AB60BFAB5AB9BCC2C"/>
  </w:style>
  <w:style w:type="paragraph" w:customStyle="1" w:styleId="097551F9B82F4656A3C266FE7243B440">
    <w:name w:val="097551F9B82F4656A3C266FE7243B440"/>
  </w:style>
  <w:style w:type="paragraph" w:customStyle="1" w:styleId="EA833B16465840E98AA7B5539621DE51">
    <w:name w:val="EA833B16465840E98AA7B5539621DE51"/>
  </w:style>
  <w:style w:type="paragraph" w:customStyle="1" w:styleId="Text">
    <w:name w:val="Text"/>
    <w:basedOn w:val="Normal"/>
    <w:uiPriority w:val="5"/>
    <w:qFormat/>
    <w:pPr>
      <w:spacing w:after="0" w:line="240" w:lineRule="auto"/>
    </w:pPr>
    <w:rPr>
      <w:rFonts w:eastAsiaTheme="minorHAnsi"/>
      <w:sz w:val="28"/>
      <w:szCs w:val="28"/>
      <w:lang w:val="en-US" w:eastAsia="en-US"/>
    </w:rPr>
  </w:style>
  <w:style w:type="paragraph" w:customStyle="1" w:styleId="520336337CD9478B9A9A8AE7372CFC07">
    <w:name w:val="520336337CD9478B9A9A8AE7372CFC07"/>
  </w:style>
  <w:style w:type="paragraph" w:customStyle="1" w:styleId="C57831319B78462DA9762ED5E238D357">
    <w:name w:val="C57831319B78462DA9762ED5E238D357"/>
  </w:style>
  <w:style w:type="paragraph" w:customStyle="1" w:styleId="569019DE6A81448180A3973854B544ED">
    <w:name w:val="569019DE6A81448180A3973854B544ED"/>
  </w:style>
  <w:style w:type="paragraph" w:customStyle="1" w:styleId="605EB0B338424E97AFD526294D1C0ACF">
    <w:name w:val="605EB0B338424E97AFD526294D1C0ACF"/>
  </w:style>
  <w:style w:type="paragraph" w:customStyle="1" w:styleId="54E806750E0E46388E90EAA803F9EDC8">
    <w:name w:val="54E806750E0E46388E90EAA803F9EDC8"/>
  </w:style>
  <w:style w:type="paragraph" w:customStyle="1" w:styleId="287420A273BC4E8EA7E73668481A2170">
    <w:name w:val="287420A273BC4E8EA7E73668481A2170"/>
  </w:style>
  <w:style w:type="paragraph" w:customStyle="1" w:styleId="4724183131B34A2689CAD241C7E7C170">
    <w:name w:val="4724183131B34A2689CAD241C7E7C170"/>
  </w:style>
  <w:style w:type="paragraph" w:customStyle="1" w:styleId="50568600388D42BC91D4CCDB19DBBF3C">
    <w:name w:val="50568600388D42BC91D4CCDB19DBBF3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0</TotalTime>
  <Pages>2</Pages>
  <Words>77</Words>
  <Characters>445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2020-08-21T05:45:00Z</dcterms:created>
  <dcterms:modified xsi:type="dcterms:W3CDTF">2020-08-21T05:46:00Z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